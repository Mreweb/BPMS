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BC67" w14:textId="4B3A0C76" w:rsidR="001273C1" w:rsidRPr="00EA312D" w:rsidRDefault="00EA312D" w:rsidP="00EA312D">
      <w:pPr>
        <w:pStyle w:val="Title"/>
        <w:bidi/>
        <w:rPr>
          <w:rFonts w:cs="Titr"/>
        </w:rPr>
      </w:pPr>
      <w:proofErr w:type="spellStart"/>
      <w:r w:rsidRPr="00EA312D">
        <w:rPr>
          <w:rFonts w:cs="Titr" w:hint="cs"/>
          <w:rtl/>
        </w:rPr>
        <w:t>پروپوزال</w:t>
      </w:r>
      <w:proofErr w:type="spellEnd"/>
      <w:r w:rsidRPr="00EA312D">
        <w:rPr>
          <w:rFonts w:cs="Titr" w:hint="cs"/>
          <w:rtl/>
        </w:rPr>
        <w:t xml:space="preserve"> </w:t>
      </w:r>
      <w:proofErr w:type="spellStart"/>
      <w:r w:rsidRPr="00EA312D">
        <w:rPr>
          <w:rFonts w:cs="Titr" w:hint="cs"/>
          <w:rtl/>
        </w:rPr>
        <w:t>سامانه</w:t>
      </w:r>
      <w:proofErr w:type="spellEnd"/>
      <w:r w:rsidRPr="00EA312D">
        <w:rPr>
          <w:rFonts w:cs="Titr" w:hint="cs"/>
          <w:rtl/>
        </w:rPr>
        <w:t xml:space="preserve"> </w:t>
      </w:r>
      <w:proofErr w:type="spellStart"/>
      <w:r w:rsidRPr="00EA312D">
        <w:rPr>
          <w:rFonts w:cs="Titr" w:hint="cs"/>
          <w:rtl/>
        </w:rPr>
        <w:t>آموزش</w:t>
      </w:r>
      <w:proofErr w:type="spellEnd"/>
      <w:r w:rsidRPr="00EA312D">
        <w:rPr>
          <w:rFonts w:cs="Titr" w:hint="cs"/>
          <w:rtl/>
        </w:rPr>
        <w:t xml:space="preserve"> </w:t>
      </w:r>
      <w:proofErr w:type="spellStart"/>
      <w:r w:rsidRPr="00EA312D">
        <w:rPr>
          <w:rFonts w:cs="Titr" w:hint="cs"/>
          <w:rtl/>
        </w:rPr>
        <w:t>آنلاین</w:t>
      </w:r>
      <w:proofErr w:type="spellEnd"/>
      <w:r w:rsidR="00E0401F" w:rsidRPr="00EA312D">
        <w:rPr>
          <w:rFonts w:cs="Titr"/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722253" wp14:editId="729BB7D8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479F7" id="Rectangle 68" o:spid="_x0000_s1026" alt="&quot;&quot;" style="position:absolute;margin-left:-1in;margin-top:0;width:612pt;height:1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38F8108E" w14:textId="1B71F8BE" w:rsidR="00EA312D" w:rsidRDefault="00EA312D" w:rsidP="00EA312D">
      <w:pPr>
        <w:pStyle w:val="NoSpacing"/>
        <w:bidi/>
        <w:rPr>
          <w:rFonts w:cs="Titr"/>
          <w:rtl/>
        </w:rPr>
      </w:pPr>
    </w:p>
    <w:p w14:paraId="7E604459" w14:textId="4E2AF46E" w:rsidR="004F2790" w:rsidRDefault="004F2790" w:rsidP="004F2790">
      <w:pPr>
        <w:pStyle w:val="NoSpacing"/>
        <w:bidi/>
        <w:rPr>
          <w:rFonts w:cs="Titr"/>
          <w:rtl/>
        </w:rPr>
      </w:pPr>
    </w:p>
    <w:p w14:paraId="60F00197" w14:textId="77777777" w:rsidR="004F2790" w:rsidRPr="00EA312D" w:rsidRDefault="004F2790" w:rsidP="004F2790">
      <w:pPr>
        <w:pStyle w:val="NoSpacing"/>
        <w:bidi/>
        <w:rPr>
          <w:rFonts w:cs="Titr"/>
          <w:rtl/>
        </w:rPr>
      </w:pPr>
    </w:p>
    <w:p w14:paraId="1605787C" w14:textId="775F1FCD" w:rsidR="00EA312D" w:rsidRPr="00EA312D" w:rsidRDefault="00EA312D" w:rsidP="00EA312D">
      <w:pPr>
        <w:pStyle w:val="NormalWeb"/>
        <w:bidi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پروپوزال</w:t>
      </w:r>
      <w:proofErr w:type="spellEnd"/>
      <w:r w:rsidRPr="00EA312D">
        <w:rPr>
          <w:rStyle w:val="Strong"/>
          <w:rFonts w:cs="Titr"/>
          <w:rtl/>
        </w:rPr>
        <w:t xml:space="preserve"> توسعه وب‌</w:t>
      </w:r>
      <w:r>
        <w:rPr>
          <w:rStyle w:val="Strong"/>
          <w:rFonts w:cs="Titr" w:hint="cs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اپلیکیشن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آموزش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آنلاین</w:t>
      </w:r>
      <w:proofErr w:type="spellEnd"/>
    </w:p>
    <w:p w14:paraId="78BD6792" w14:textId="77777777" w:rsidR="00EA312D" w:rsidRPr="00EA312D" w:rsidRDefault="00EA312D" w:rsidP="00EA312D">
      <w:pPr>
        <w:pStyle w:val="Heading3"/>
        <w:bidi/>
        <w:rPr>
          <w:rFonts w:cs="Titr"/>
        </w:rPr>
      </w:pPr>
      <w:r w:rsidRPr="00EA312D">
        <w:rPr>
          <w:rFonts w:cs="Titr"/>
          <w:rtl/>
        </w:rPr>
        <w:t>بخش 1</w:t>
      </w:r>
      <w:r w:rsidRPr="00EA312D">
        <w:rPr>
          <w:rFonts w:cs="Titr"/>
        </w:rPr>
        <w:t xml:space="preserve">: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معرفی</w:t>
      </w:r>
      <w:proofErr w:type="spellEnd"/>
      <w:r w:rsidRPr="00EA312D">
        <w:rPr>
          <w:rStyle w:val="Strong"/>
          <w:rFonts w:cs="Titr"/>
          <w:b w:val="0"/>
          <w:bCs w:val="0"/>
          <w:rtl/>
        </w:rPr>
        <w:t xml:space="preserve">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سایت</w:t>
      </w:r>
      <w:proofErr w:type="spellEnd"/>
      <w:r w:rsidRPr="00EA312D">
        <w:rPr>
          <w:rStyle w:val="Strong"/>
          <w:rFonts w:cs="Titr"/>
          <w:b w:val="0"/>
          <w:bCs w:val="0"/>
          <w:rtl/>
        </w:rPr>
        <w:t xml:space="preserve">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آموزش</w:t>
      </w:r>
      <w:proofErr w:type="spellEnd"/>
      <w:r w:rsidRPr="00EA312D">
        <w:rPr>
          <w:rStyle w:val="Strong"/>
          <w:rFonts w:cs="Titr"/>
          <w:b w:val="0"/>
          <w:bCs w:val="0"/>
          <w:rtl/>
        </w:rPr>
        <w:t xml:space="preserve">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آنلاین</w:t>
      </w:r>
      <w:proofErr w:type="spellEnd"/>
    </w:p>
    <w:p w14:paraId="153B3611" w14:textId="77777777" w:rsidR="00EA312D" w:rsidRPr="00EA312D" w:rsidRDefault="00EA312D" w:rsidP="00EA312D">
      <w:pPr>
        <w:pStyle w:val="NormalWeb"/>
        <w:bidi/>
        <w:rPr>
          <w:rFonts w:cs="Titr"/>
        </w:rPr>
      </w:pPr>
      <w:r w:rsidRPr="00EA312D">
        <w:rPr>
          <w:rStyle w:val="Strong"/>
          <w:rFonts w:cs="Titr"/>
          <w:rtl/>
        </w:rPr>
        <w:t>هدف</w:t>
      </w:r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ایجاد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یک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وب‌سایت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ارائه</w:t>
      </w:r>
      <w:proofErr w:type="spellEnd"/>
      <w:r w:rsidRPr="00EA312D">
        <w:rPr>
          <w:rFonts w:cs="Titr"/>
          <w:rtl/>
        </w:rPr>
        <w:t xml:space="preserve"> خدمات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</w:rPr>
        <w:t>.</w:t>
      </w:r>
    </w:p>
    <w:p w14:paraId="1B95DE8E" w14:textId="77777777" w:rsidR="00EA312D" w:rsidRPr="00EA312D" w:rsidRDefault="00EA312D" w:rsidP="00EA312D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cs="Titr"/>
        </w:rPr>
      </w:pPr>
      <w:r w:rsidRPr="00EA312D">
        <w:rPr>
          <w:rStyle w:val="Strong"/>
          <w:rFonts w:cs="Titr"/>
          <w:rtl/>
        </w:rPr>
        <w:t xml:space="preserve">شرح </w:t>
      </w:r>
      <w:proofErr w:type="spellStart"/>
      <w:r w:rsidRPr="00EA312D">
        <w:rPr>
          <w:rStyle w:val="Strong"/>
          <w:rFonts w:cs="Titr"/>
          <w:rtl/>
        </w:rPr>
        <w:t>کلی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r w:rsidRPr="00EA312D">
        <w:rPr>
          <w:rFonts w:cs="Titr"/>
          <w:rtl/>
        </w:rPr>
        <w:t xml:space="preserve">در </w:t>
      </w:r>
      <w:proofErr w:type="spellStart"/>
      <w:r w:rsidRPr="00EA312D">
        <w:rPr>
          <w:rFonts w:cs="Titr"/>
          <w:rtl/>
        </w:rPr>
        <w:t>این</w:t>
      </w:r>
      <w:proofErr w:type="spellEnd"/>
      <w:r w:rsidRPr="00EA312D">
        <w:rPr>
          <w:rFonts w:cs="Titr"/>
          <w:rtl/>
        </w:rPr>
        <w:t xml:space="preserve"> بخش، </w:t>
      </w:r>
      <w:proofErr w:type="spellStart"/>
      <w:r w:rsidRPr="00EA312D">
        <w:rPr>
          <w:rFonts w:cs="Titr"/>
          <w:rtl/>
        </w:rPr>
        <w:t>وب‌سایت</w:t>
      </w:r>
      <w:proofErr w:type="spellEnd"/>
      <w:r w:rsidRPr="00EA312D">
        <w:rPr>
          <w:rFonts w:cs="Titr"/>
          <w:rtl/>
        </w:rPr>
        <w:t xml:space="preserve"> به عنوان </w:t>
      </w:r>
      <w:proofErr w:type="spellStart"/>
      <w:r w:rsidRPr="00EA312D">
        <w:rPr>
          <w:rFonts w:cs="Titr"/>
          <w:rtl/>
        </w:rPr>
        <w:t>پلتفرم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مرکزی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معرفی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می‌شود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که</w:t>
      </w:r>
      <w:proofErr w:type="spellEnd"/>
      <w:r w:rsidRPr="00EA312D">
        <w:rPr>
          <w:rFonts w:cs="Titr"/>
          <w:rtl/>
        </w:rPr>
        <w:t xml:space="preserve"> در آن </w:t>
      </w:r>
      <w:proofErr w:type="spellStart"/>
      <w:r w:rsidRPr="00EA312D">
        <w:rPr>
          <w:rFonts w:cs="Titr"/>
          <w:rtl/>
        </w:rPr>
        <w:t>کاربران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می‌توانند</w:t>
      </w:r>
      <w:proofErr w:type="spellEnd"/>
      <w:r w:rsidRPr="00EA312D">
        <w:rPr>
          <w:rFonts w:cs="Titr"/>
          <w:rtl/>
        </w:rPr>
        <w:t xml:space="preserve"> به </w:t>
      </w:r>
      <w:proofErr w:type="spellStart"/>
      <w:r w:rsidRPr="00EA312D">
        <w:rPr>
          <w:rFonts w:cs="Titr"/>
          <w:rtl/>
        </w:rPr>
        <w:t>محتوای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  <w:rtl/>
        </w:rPr>
        <w:t xml:space="preserve">، مقالات، </w:t>
      </w:r>
      <w:proofErr w:type="spellStart"/>
      <w:r w:rsidRPr="00EA312D">
        <w:rPr>
          <w:rFonts w:cs="Titr"/>
          <w:rtl/>
        </w:rPr>
        <w:t>وبینارها</w:t>
      </w:r>
      <w:proofErr w:type="spellEnd"/>
      <w:r w:rsidRPr="00EA312D">
        <w:rPr>
          <w:rFonts w:cs="Titr"/>
          <w:rtl/>
        </w:rPr>
        <w:t xml:space="preserve">، </w:t>
      </w:r>
      <w:proofErr w:type="gramStart"/>
      <w:r w:rsidRPr="00EA312D">
        <w:rPr>
          <w:rFonts w:cs="Titr"/>
          <w:rtl/>
        </w:rPr>
        <w:t>و منابع</w:t>
      </w:r>
      <w:proofErr w:type="gramEnd"/>
      <w:r w:rsidRPr="00EA312D">
        <w:rPr>
          <w:rFonts w:cs="Titr"/>
          <w:rtl/>
        </w:rPr>
        <w:t xml:space="preserve"> مختلف </w:t>
      </w:r>
      <w:proofErr w:type="spellStart"/>
      <w:r w:rsidRPr="00EA312D">
        <w:rPr>
          <w:rFonts w:cs="Titr"/>
          <w:rtl/>
        </w:rPr>
        <w:t>دسترسی</w:t>
      </w:r>
      <w:proofErr w:type="spellEnd"/>
      <w:r w:rsidRPr="00EA312D">
        <w:rPr>
          <w:rFonts w:cs="Titr"/>
          <w:rtl/>
        </w:rPr>
        <w:t xml:space="preserve"> داشته </w:t>
      </w:r>
      <w:proofErr w:type="spellStart"/>
      <w:r w:rsidRPr="00EA312D">
        <w:rPr>
          <w:rFonts w:cs="Titr"/>
          <w:rtl/>
        </w:rPr>
        <w:t>باشند</w:t>
      </w:r>
      <w:proofErr w:type="spellEnd"/>
      <w:r w:rsidRPr="00EA312D">
        <w:rPr>
          <w:rFonts w:cs="Titr"/>
        </w:rPr>
        <w:t>.</w:t>
      </w:r>
    </w:p>
    <w:p w14:paraId="5F879FC9" w14:textId="77777777" w:rsidR="00EA312D" w:rsidRPr="00EA312D" w:rsidRDefault="00EA312D" w:rsidP="00EA312D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ویژگی‌ها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</w:p>
    <w:p w14:paraId="7109D6AE" w14:textId="77777777" w:rsidR="00EA312D" w:rsidRPr="00EA312D" w:rsidRDefault="00EA312D" w:rsidP="00EA312D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دسته‌بندی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دوره‌ها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دسته‌بندی‌های</w:t>
      </w:r>
      <w:proofErr w:type="spellEnd"/>
      <w:r w:rsidRPr="00EA312D">
        <w:rPr>
          <w:rFonts w:cs="Titr"/>
          <w:rtl/>
        </w:rPr>
        <w:t xml:space="preserve"> مختلف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موضوعات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  <w:rtl/>
        </w:rPr>
        <w:t xml:space="preserve"> متنوع (مثل </w:t>
      </w:r>
      <w:proofErr w:type="spellStart"/>
      <w:r w:rsidRPr="00EA312D">
        <w:rPr>
          <w:rFonts w:cs="Titr"/>
          <w:rtl/>
        </w:rPr>
        <w:t>مهارت‌های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نرم‌افزاری</w:t>
      </w:r>
      <w:proofErr w:type="spellEnd"/>
      <w:r w:rsidRPr="00EA312D">
        <w:rPr>
          <w:rFonts w:cs="Titr"/>
          <w:rtl/>
        </w:rPr>
        <w:t xml:space="preserve">، </w:t>
      </w:r>
      <w:proofErr w:type="spellStart"/>
      <w:r w:rsidRPr="00EA312D">
        <w:rPr>
          <w:rFonts w:cs="Titr"/>
          <w:rtl/>
        </w:rPr>
        <w:t>زبان‌های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خارجی</w:t>
      </w:r>
      <w:proofErr w:type="spellEnd"/>
      <w:r w:rsidRPr="00EA312D">
        <w:rPr>
          <w:rFonts w:cs="Titr"/>
          <w:rtl/>
        </w:rPr>
        <w:t xml:space="preserve">، </w:t>
      </w:r>
      <w:proofErr w:type="spellStart"/>
      <w:r w:rsidRPr="00EA312D">
        <w:rPr>
          <w:rFonts w:cs="Titr"/>
          <w:rtl/>
        </w:rPr>
        <w:t>مهارت‌های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شغلی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غیره</w:t>
      </w:r>
      <w:proofErr w:type="spellEnd"/>
      <w:proofErr w:type="gramEnd"/>
      <w:r w:rsidRPr="00EA312D">
        <w:rPr>
          <w:rFonts w:cs="Titr"/>
          <w:rtl/>
        </w:rPr>
        <w:t>)</w:t>
      </w:r>
      <w:r w:rsidRPr="00EA312D">
        <w:rPr>
          <w:rFonts w:cs="Titr"/>
        </w:rPr>
        <w:t>.</w:t>
      </w:r>
    </w:p>
    <w:p w14:paraId="217DCA4C" w14:textId="77777777" w:rsidR="00EA312D" w:rsidRPr="00EA312D" w:rsidRDefault="00EA312D" w:rsidP="00EA312D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cs="Titr"/>
        </w:rPr>
      </w:pPr>
      <w:r w:rsidRPr="00EA312D">
        <w:rPr>
          <w:rStyle w:val="Strong"/>
          <w:rFonts w:cs="Titr"/>
          <w:rtl/>
        </w:rPr>
        <w:t xml:space="preserve">صفحات اطلاعات </w:t>
      </w:r>
      <w:proofErr w:type="spellStart"/>
      <w:r w:rsidRPr="00EA312D">
        <w:rPr>
          <w:rStyle w:val="Strong"/>
          <w:rFonts w:cs="Titr"/>
          <w:rtl/>
        </w:rPr>
        <w:t>دوره‌ها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معرفی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کامل</w:t>
      </w:r>
      <w:proofErr w:type="spellEnd"/>
      <w:r w:rsidRPr="00EA312D">
        <w:rPr>
          <w:rFonts w:cs="Titr"/>
          <w:rtl/>
        </w:rPr>
        <w:t xml:space="preserve"> هر دوره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  <w:rtl/>
        </w:rPr>
        <w:t xml:space="preserve">، مدرس، مطالب </w:t>
      </w:r>
      <w:proofErr w:type="spellStart"/>
      <w:r w:rsidRPr="00EA312D">
        <w:rPr>
          <w:rFonts w:cs="Titr"/>
          <w:rtl/>
        </w:rPr>
        <w:t>درسی</w:t>
      </w:r>
      <w:proofErr w:type="spellEnd"/>
      <w:r w:rsidRPr="00EA312D">
        <w:rPr>
          <w:rFonts w:cs="Titr"/>
          <w:rtl/>
        </w:rPr>
        <w:t xml:space="preserve">،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محتوای</w:t>
      </w:r>
      <w:proofErr w:type="spellEnd"/>
      <w:proofErr w:type="gram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پیشرفته</w:t>
      </w:r>
      <w:proofErr w:type="spellEnd"/>
      <w:r w:rsidRPr="00EA312D">
        <w:rPr>
          <w:rFonts w:cs="Titr"/>
        </w:rPr>
        <w:t>.</w:t>
      </w:r>
    </w:p>
    <w:p w14:paraId="71C68D77" w14:textId="77777777" w:rsidR="00EA312D" w:rsidRPr="00EA312D" w:rsidRDefault="00EA312D" w:rsidP="00EA312D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دسترسی</w:t>
      </w:r>
      <w:proofErr w:type="spellEnd"/>
      <w:r w:rsidRPr="00EA312D">
        <w:rPr>
          <w:rStyle w:val="Strong"/>
          <w:rFonts w:cs="Titr"/>
          <w:rtl/>
        </w:rPr>
        <w:t xml:space="preserve"> راحت</w:t>
      </w:r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طراحی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>و رابط</w:t>
      </w:r>
      <w:proofErr w:type="gram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کاربری</w:t>
      </w:r>
      <w:proofErr w:type="spellEnd"/>
      <w:r w:rsidRPr="00EA312D">
        <w:rPr>
          <w:rFonts w:cs="Titr"/>
          <w:rtl/>
        </w:rPr>
        <w:t xml:space="preserve"> ساده و </w:t>
      </w:r>
      <w:proofErr w:type="spellStart"/>
      <w:r w:rsidRPr="00EA312D">
        <w:rPr>
          <w:rFonts w:cs="Titr"/>
          <w:rtl/>
        </w:rPr>
        <w:t>کاربرپسند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دسترسی</w:t>
      </w:r>
      <w:proofErr w:type="spellEnd"/>
      <w:r w:rsidRPr="00EA312D">
        <w:rPr>
          <w:rFonts w:cs="Titr"/>
          <w:rtl/>
        </w:rPr>
        <w:t xml:space="preserve"> آسان به </w:t>
      </w:r>
      <w:proofErr w:type="spellStart"/>
      <w:r w:rsidRPr="00EA312D">
        <w:rPr>
          <w:rFonts w:cs="Titr"/>
          <w:rtl/>
        </w:rPr>
        <w:t>محتوای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</w:rPr>
        <w:t>.</w:t>
      </w:r>
    </w:p>
    <w:p w14:paraId="692DEF7C" w14:textId="77777777" w:rsidR="00EA312D" w:rsidRPr="00EA312D" w:rsidRDefault="00EA312D" w:rsidP="00EA312D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امکان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جستجو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سیستم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جستجو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پیدا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کردن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دوره‌های</w:t>
      </w:r>
      <w:proofErr w:type="spellEnd"/>
      <w:r w:rsidRPr="00EA312D">
        <w:rPr>
          <w:rFonts w:cs="Titr"/>
          <w:rtl/>
        </w:rPr>
        <w:t xml:space="preserve"> مرتبط </w:t>
      </w:r>
      <w:proofErr w:type="spellStart"/>
      <w:r w:rsidRPr="00EA312D">
        <w:rPr>
          <w:rFonts w:cs="Titr"/>
          <w:rtl/>
        </w:rPr>
        <w:t>با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کلمات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کلیدی</w:t>
      </w:r>
      <w:proofErr w:type="spellEnd"/>
      <w:r w:rsidRPr="00EA312D">
        <w:rPr>
          <w:rFonts w:cs="Titr"/>
        </w:rPr>
        <w:t>.</w:t>
      </w:r>
    </w:p>
    <w:p w14:paraId="22495F8F" w14:textId="77777777" w:rsidR="00EA312D" w:rsidRPr="00EA312D" w:rsidRDefault="00EA312D" w:rsidP="00EA312D">
      <w:pPr>
        <w:bidi/>
        <w:spacing w:before="0" w:after="0"/>
        <w:rPr>
          <w:rFonts w:cs="Titr"/>
        </w:rPr>
      </w:pPr>
      <w:r w:rsidRPr="00EA312D">
        <w:rPr>
          <w:rFonts w:cs="Titr"/>
        </w:rPr>
        <w:pict w14:anchorId="3380DD50">
          <v:rect id="_x0000_i1037" style="width:0;height:1.5pt" o:hralign="center" o:hrstd="t" o:hr="t" fillcolor="#a0a0a0" stroked="f"/>
        </w:pict>
      </w:r>
    </w:p>
    <w:p w14:paraId="73E3BFEC" w14:textId="77777777" w:rsidR="00EA312D" w:rsidRPr="00EA312D" w:rsidRDefault="00EA312D" w:rsidP="00EA312D">
      <w:pPr>
        <w:pStyle w:val="Heading3"/>
        <w:bidi/>
        <w:rPr>
          <w:rFonts w:cs="Titr"/>
        </w:rPr>
      </w:pPr>
      <w:r w:rsidRPr="00EA312D">
        <w:rPr>
          <w:rFonts w:cs="Titr"/>
          <w:rtl/>
        </w:rPr>
        <w:t>بخش 2</w:t>
      </w:r>
      <w:r w:rsidRPr="00EA312D">
        <w:rPr>
          <w:rFonts w:cs="Titr"/>
        </w:rPr>
        <w:t xml:space="preserve">: </w:t>
      </w:r>
      <w:r w:rsidRPr="00EA312D">
        <w:rPr>
          <w:rStyle w:val="Strong"/>
          <w:rFonts w:cs="Titr"/>
          <w:b w:val="0"/>
          <w:bCs w:val="0"/>
          <w:rtl/>
        </w:rPr>
        <w:t xml:space="preserve">فروش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دوره‌های</w:t>
      </w:r>
      <w:proofErr w:type="spellEnd"/>
      <w:r w:rsidRPr="00EA312D">
        <w:rPr>
          <w:rStyle w:val="Strong"/>
          <w:rFonts w:cs="Titr"/>
          <w:b w:val="0"/>
          <w:bCs w:val="0"/>
          <w:rtl/>
        </w:rPr>
        <w:t xml:space="preserve">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آنلاین</w:t>
      </w:r>
      <w:proofErr w:type="spellEnd"/>
    </w:p>
    <w:p w14:paraId="0346ABD0" w14:textId="77777777" w:rsidR="00EA312D" w:rsidRPr="00EA312D" w:rsidRDefault="00EA312D" w:rsidP="00EA312D">
      <w:pPr>
        <w:pStyle w:val="NormalWeb"/>
        <w:bidi/>
        <w:rPr>
          <w:rFonts w:cs="Titr"/>
        </w:rPr>
      </w:pPr>
      <w:r w:rsidRPr="00EA312D">
        <w:rPr>
          <w:rStyle w:val="Strong"/>
          <w:rFonts w:cs="Titr"/>
          <w:rtl/>
        </w:rPr>
        <w:t>هدف</w:t>
      </w:r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افزودن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قابلیت</w:t>
      </w:r>
      <w:proofErr w:type="spellEnd"/>
      <w:r w:rsidRPr="00EA312D">
        <w:rPr>
          <w:rFonts w:cs="Titr"/>
          <w:rtl/>
        </w:rPr>
        <w:t xml:space="preserve"> فروش </w:t>
      </w:r>
      <w:proofErr w:type="spellStart"/>
      <w:r w:rsidRPr="00EA312D">
        <w:rPr>
          <w:rFonts w:cs="Titr"/>
          <w:rtl/>
        </w:rPr>
        <w:t>دوره‌های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</w:rPr>
        <w:t>.</w:t>
      </w:r>
    </w:p>
    <w:p w14:paraId="4939ED67" w14:textId="77777777" w:rsidR="00EA312D" w:rsidRPr="00EA312D" w:rsidRDefault="00EA312D" w:rsidP="00EA312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cs="Titr"/>
        </w:rPr>
      </w:pPr>
      <w:r w:rsidRPr="00EA312D">
        <w:rPr>
          <w:rStyle w:val="Strong"/>
          <w:rFonts w:cs="Titr"/>
          <w:rtl/>
        </w:rPr>
        <w:t xml:space="preserve">شرح </w:t>
      </w:r>
      <w:proofErr w:type="spellStart"/>
      <w:r w:rsidRPr="00EA312D">
        <w:rPr>
          <w:rStyle w:val="Strong"/>
          <w:rFonts w:cs="Titr"/>
          <w:rtl/>
        </w:rPr>
        <w:t>کلی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r w:rsidRPr="00EA312D">
        <w:rPr>
          <w:rFonts w:cs="Titr"/>
          <w:rtl/>
        </w:rPr>
        <w:t xml:space="preserve">در </w:t>
      </w:r>
      <w:proofErr w:type="spellStart"/>
      <w:r w:rsidRPr="00EA312D">
        <w:rPr>
          <w:rFonts w:cs="Titr"/>
          <w:rtl/>
        </w:rPr>
        <w:t>این</w:t>
      </w:r>
      <w:proofErr w:type="spellEnd"/>
      <w:r w:rsidRPr="00EA312D">
        <w:rPr>
          <w:rFonts w:cs="Titr"/>
          <w:rtl/>
        </w:rPr>
        <w:t xml:space="preserve"> بخش، </w:t>
      </w:r>
      <w:proofErr w:type="spellStart"/>
      <w:r w:rsidRPr="00EA312D">
        <w:rPr>
          <w:rFonts w:cs="Titr"/>
          <w:rtl/>
        </w:rPr>
        <w:t>علاوه</w:t>
      </w:r>
      <w:proofErr w:type="spellEnd"/>
      <w:r w:rsidRPr="00EA312D">
        <w:rPr>
          <w:rFonts w:cs="Titr"/>
          <w:rtl/>
        </w:rPr>
        <w:t xml:space="preserve"> بر </w:t>
      </w:r>
      <w:proofErr w:type="spellStart"/>
      <w:r w:rsidRPr="00EA312D">
        <w:rPr>
          <w:rFonts w:cs="Titr"/>
          <w:rtl/>
        </w:rPr>
        <w:t>محتوای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آموزشی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رایگان</w:t>
      </w:r>
      <w:proofErr w:type="spellEnd"/>
      <w:r w:rsidRPr="00EA312D">
        <w:rPr>
          <w:rFonts w:cs="Titr"/>
          <w:rtl/>
        </w:rPr>
        <w:t xml:space="preserve">، به </w:t>
      </w:r>
      <w:proofErr w:type="spellStart"/>
      <w:r w:rsidRPr="00EA312D">
        <w:rPr>
          <w:rFonts w:cs="Titr"/>
          <w:rtl/>
        </w:rPr>
        <w:t>کاربران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این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داده </w:t>
      </w:r>
      <w:proofErr w:type="spellStart"/>
      <w:r w:rsidRPr="00EA312D">
        <w:rPr>
          <w:rFonts w:cs="Titr"/>
          <w:rtl/>
        </w:rPr>
        <w:t>می‌شود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که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دوره‌های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ویژه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پرداختی</w:t>
      </w:r>
      <w:proofErr w:type="spellEnd"/>
      <w:proofErr w:type="gramEnd"/>
      <w:r w:rsidRPr="00EA312D">
        <w:rPr>
          <w:rFonts w:cs="Titr"/>
          <w:rtl/>
        </w:rPr>
        <w:t xml:space="preserve"> را </w:t>
      </w:r>
      <w:proofErr w:type="spellStart"/>
      <w:r w:rsidRPr="00EA312D">
        <w:rPr>
          <w:rFonts w:cs="Titr"/>
          <w:rtl/>
        </w:rPr>
        <w:t>خریداری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کنند</w:t>
      </w:r>
      <w:proofErr w:type="spellEnd"/>
      <w:r w:rsidRPr="00EA312D">
        <w:rPr>
          <w:rFonts w:cs="Titr"/>
        </w:rPr>
        <w:t>.</w:t>
      </w:r>
    </w:p>
    <w:p w14:paraId="4E557404" w14:textId="77777777" w:rsidR="00EA312D" w:rsidRPr="00EA312D" w:rsidRDefault="00EA312D" w:rsidP="00EA312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ویژگی‌ها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</w:p>
    <w:p w14:paraId="3F50A800" w14:textId="77777777" w:rsidR="00EA312D" w:rsidRPr="00EA312D" w:rsidRDefault="00EA312D" w:rsidP="00EA312D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سیستم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پرداخت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آنلاین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خرید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دوره‌ها</w:t>
      </w:r>
      <w:proofErr w:type="spellEnd"/>
      <w:r w:rsidRPr="00EA312D">
        <w:rPr>
          <w:rFonts w:cs="Titr"/>
          <w:rtl/>
        </w:rPr>
        <w:t xml:space="preserve"> از </w:t>
      </w:r>
      <w:proofErr w:type="spellStart"/>
      <w:r w:rsidRPr="00EA312D">
        <w:rPr>
          <w:rFonts w:cs="Titr"/>
          <w:rtl/>
        </w:rPr>
        <w:t>طریق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درگاه‌های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پرداخت</w:t>
      </w:r>
      <w:proofErr w:type="spellEnd"/>
      <w:r w:rsidRPr="00EA312D">
        <w:rPr>
          <w:rFonts w:cs="Titr"/>
          <w:rtl/>
        </w:rPr>
        <w:t xml:space="preserve"> معتبر (</w:t>
      </w:r>
      <w:proofErr w:type="spellStart"/>
      <w:r w:rsidRPr="00EA312D">
        <w:rPr>
          <w:rFonts w:cs="Titr"/>
          <w:rtl/>
        </w:rPr>
        <w:t>کارت‌های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اعتباری</w:t>
      </w:r>
      <w:proofErr w:type="spellEnd"/>
      <w:r w:rsidRPr="00EA312D">
        <w:rPr>
          <w:rFonts w:cs="Titr"/>
          <w:rtl/>
        </w:rPr>
        <w:t xml:space="preserve">، </w:t>
      </w:r>
      <w:proofErr w:type="spellStart"/>
      <w:r w:rsidRPr="00EA312D">
        <w:rPr>
          <w:rFonts w:cs="Titr"/>
          <w:rtl/>
        </w:rPr>
        <w:t>درگاه‌های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پرداخت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اینترنتی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غیره</w:t>
      </w:r>
      <w:proofErr w:type="spellEnd"/>
      <w:proofErr w:type="gramEnd"/>
      <w:r w:rsidRPr="00EA312D">
        <w:rPr>
          <w:rFonts w:cs="Titr"/>
          <w:rtl/>
        </w:rPr>
        <w:t>)</w:t>
      </w:r>
      <w:r w:rsidRPr="00EA312D">
        <w:rPr>
          <w:rFonts w:cs="Titr"/>
        </w:rPr>
        <w:t>.</w:t>
      </w:r>
    </w:p>
    <w:p w14:paraId="1449ED15" w14:textId="77777777" w:rsidR="00EA312D" w:rsidRPr="00EA312D" w:rsidRDefault="00EA312D" w:rsidP="00EA312D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مدیریت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دوره‌ها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قابلیت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مدیریت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دوره‌ها</w:t>
      </w:r>
      <w:proofErr w:type="spellEnd"/>
      <w:r w:rsidRPr="00EA312D">
        <w:rPr>
          <w:rFonts w:cs="Titr"/>
          <w:rtl/>
        </w:rPr>
        <w:t xml:space="preserve"> توسط مدرسان، از جمله اضافه </w:t>
      </w:r>
      <w:proofErr w:type="spellStart"/>
      <w:r w:rsidRPr="00EA312D">
        <w:rPr>
          <w:rFonts w:cs="Titr"/>
          <w:rtl/>
        </w:rPr>
        <w:t>کردن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به‌روزرسانی</w:t>
      </w:r>
      <w:proofErr w:type="spellEnd"/>
      <w:proofErr w:type="gram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محتوای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دوره‌ها</w:t>
      </w:r>
      <w:proofErr w:type="spellEnd"/>
      <w:r w:rsidRPr="00EA312D">
        <w:rPr>
          <w:rFonts w:cs="Titr"/>
        </w:rPr>
        <w:t>.</w:t>
      </w:r>
    </w:p>
    <w:p w14:paraId="7318F360" w14:textId="77777777" w:rsidR="00EA312D" w:rsidRPr="00EA312D" w:rsidRDefault="00EA312D" w:rsidP="00EA312D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پروفایل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کاربری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r w:rsidRPr="00EA312D">
        <w:rPr>
          <w:rFonts w:cs="Titr"/>
          <w:rtl/>
        </w:rPr>
        <w:t xml:space="preserve">هر </w:t>
      </w:r>
      <w:proofErr w:type="spellStart"/>
      <w:r w:rsidRPr="00EA312D">
        <w:rPr>
          <w:rFonts w:cs="Titr"/>
          <w:rtl/>
        </w:rPr>
        <w:t>کاربر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یک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پروفایل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شخصی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خواهد</w:t>
      </w:r>
      <w:proofErr w:type="spellEnd"/>
      <w:r w:rsidRPr="00EA312D">
        <w:rPr>
          <w:rFonts w:cs="Titr"/>
          <w:rtl/>
        </w:rPr>
        <w:t xml:space="preserve"> داشت </w:t>
      </w:r>
      <w:proofErr w:type="spellStart"/>
      <w:r w:rsidRPr="00EA312D">
        <w:rPr>
          <w:rFonts w:cs="Titr"/>
          <w:rtl/>
        </w:rPr>
        <w:t>که</w:t>
      </w:r>
      <w:proofErr w:type="spellEnd"/>
      <w:r w:rsidRPr="00EA312D">
        <w:rPr>
          <w:rFonts w:cs="Titr"/>
          <w:rtl/>
        </w:rPr>
        <w:t xml:space="preserve"> در آن اطلاعات مربوط به </w:t>
      </w:r>
      <w:proofErr w:type="spellStart"/>
      <w:r w:rsidRPr="00EA312D">
        <w:rPr>
          <w:rFonts w:cs="Titr"/>
          <w:rtl/>
        </w:rPr>
        <w:t>دوره‌های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خریداری‌شده</w:t>
      </w:r>
      <w:proofErr w:type="spellEnd"/>
      <w:r w:rsidRPr="00EA312D">
        <w:rPr>
          <w:rFonts w:cs="Titr"/>
          <w:rtl/>
        </w:rPr>
        <w:t xml:space="preserve">، </w:t>
      </w:r>
      <w:proofErr w:type="spellStart"/>
      <w:r w:rsidRPr="00EA312D">
        <w:rPr>
          <w:rFonts w:cs="Titr"/>
          <w:rtl/>
        </w:rPr>
        <w:t>پیشرفت</w:t>
      </w:r>
      <w:proofErr w:type="spellEnd"/>
      <w:r w:rsidRPr="00EA312D">
        <w:rPr>
          <w:rFonts w:cs="Titr"/>
          <w:rtl/>
        </w:rPr>
        <w:t xml:space="preserve"> در </w:t>
      </w:r>
      <w:proofErr w:type="spellStart"/>
      <w:r w:rsidRPr="00EA312D">
        <w:rPr>
          <w:rFonts w:cs="Titr"/>
          <w:rtl/>
        </w:rPr>
        <w:t>دوره‌ها</w:t>
      </w:r>
      <w:proofErr w:type="spellEnd"/>
      <w:r w:rsidRPr="00EA312D">
        <w:rPr>
          <w:rFonts w:cs="Titr"/>
          <w:rtl/>
        </w:rPr>
        <w:t xml:space="preserve">،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گواهینامه‌های</w:t>
      </w:r>
      <w:proofErr w:type="spellEnd"/>
      <w:proofErr w:type="gram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پایان</w:t>
      </w:r>
      <w:proofErr w:type="spellEnd"/>
      <w:r w:rsidRPr="00EA312D">
        <w:rPr>
          <w:rFonts w:cs="Titr"/>
          <w:rtl/>
        </w:rPr>
        <w:t xml:space="preserve"> دوره قابل مشاهده است</w:t>
      </w:r>
      <w:r w:rsidRPr="00EA312D">
        <w:rPr>
          <w:rFonts w:cs="Titr"/>
        </w:rPr>
        <w:t>.</w:t>
      </w:r>
    </w:p>
    <w:p w14:paraId="1F3DA549" w14:textId="77777777" w:rsidR="00EA312D" w:rsidRPr="00EA312D" w:rsidRDefault="00EA312D" w:rsidP="00EA312D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ارائه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تخفیف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gramStart"/>
      <w:r w:rsidRPr="00EA312D">
        <w:rPr>
          <w:rStyle w:val="Strong"/>
          <w:rFonts w:cs="Titr"/>
          <w:rtl/>
        </w:rPr>
        <w:t xml:space="preserve">و </w:t>
      </w:r>
      <w:proofErr w:type="spellStart"/>
      <w:r w:rsidRPr="00EA312D">
        <w:rPr>
          <w:rStyle w:val="Strong"/>
          <w:rFonts w:cs="Titr"/>
          <w:rtl/>
        </w:rPr>
        <w:t>پیشنهادات</w:t>
      </w:r>
      <w:proofErr w:type="spellEnd"/>
      <w:proofErr w:type="gram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ویژه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قابلیت</w:t>
      </w:r>
      <w:proofErr w:type="spellEnd"/>
      <w:r w:rsidRPr="00EA312D">
        <w:rPr>
          <w:rFonts w:cs="Titr"/>
          <w:rtl/>
        </w:rPr>
        <w:t xml:space="preserve"> اعمال </w:t>
      </w:r>
      <w:proofErr w:type="spellStart"/>
      <w:r w:rsidRPr="00EA312D">
        <w:rPr>
          <w:rFonts w:cs="Titr"/>
          <w:rtl/>
        </w:rPr>
        <w:t>تخفیف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دوره‌ها</w:t>
      </w:r>
      <w:proofErr w:type="spellEnd"/>
      <w:r w:rsidRPr="00EA312D">
        <w:rPr>
          <w:rFonts w:cs="Titr"/>
          <w:rtl/>
        </w:rPr>
        <w:t xml:space="preserve"> به صورت موقت </w:t>
      </w:r>
      <w:proofErr w:type="spellStart"/>
      <w:r w:rsidRPr="00EA312D">
        <w:rPr>
          <w:rFonts w:cs="Titr"/>
          <w:rtl/>
        </w:rPr>
        <w:t>یا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دائمی</w:t>
      </w:r>
      <w:proofErr w:type="spellEnd"/>
      <w:r w:rsidRPr="00EA312D">
        <w:rPr>
          <w:rFonts w:cs="Titr"/>
        </w:rPr>
        <w:t>.</w:t>
      </w:r>
    </w:p>
    <w:p w14:paraId="1AFA9B4B" w14:textId="77777777" w:rsidR="00EA312D" w:rsidRPr="00EA312D" w:rsidRDefault="00EA312D" w:rsidP="00EA312D">
      <w:pPr>
        <w:bidi/>
        <w:spacing w:before="0" w:after="0"/>
        <w:rPr>
          <w:rFonts w:cs="Titr"/>
        </w:rPr>
      </w:pPr>
      <w:r w:rsidRPr="00EA312D">
        <w:rPr>
          <w:rFonts w:cs="Titr"/>
        </w:rPr>
        <w:pict w14:anchorId="71B709F2">
          <v:rect id="_x0000_i1038" style="width:0;height:1.5pt" o:hralign="center" o:hrstd="t" o:hr="t" fillcolor="#a0a0a0" stroked="f"/>
        </w:pict>
      </w:r>
    </w:p>
    <w:p w14:paraId="1B244173" w14:textId="77777777" w:rsidR="00EA312D" w:rsidRPr="00EA312D" w:rsidRDefault="00EA312D" w:rsidP="00EA312D">
      <w:pPr>
        <w:pStyle w:val="Heading3"/>
        <w:bidi/>
        <w:rPr>
          <w:rFonts w:cs="Titr"/>
        </w:rPr>
      </w:pPr>
      <w:r w:rsidRPr="00EA312D">
        <w:rPr>
          <w:rFonts w:cs="Titr"/>
          <w:rtl/>
        </w:rPr>
        <w:lastRenderedPageBreak/>
        <w:t>بخش 3</w:t>
      </w:r>
      <w:r w:rsidRPr="00EA312D">
        <w:rPr>
          <w:rFonts w:cs="Titr"/>
        </w:rPr>
        <w:t xml:space="preserve">: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برگزاری</w:t>
      </w:r>
      <w:proofErr w:type="spellEnd"/>
      <w:r w:rsidRPr="00EA312D">
        <w:rPr>
          <w:rStyle w:val="Strong"/>
          <w:rFonts w:cs="Titr"/>
          <w:b w:val="0"/>
          <w:bCs w:val="0"/>
          <w:rtl/>
        </w:rPr>
        <w:t xml:space="preserve"> جلسات </w:t>
      </w:r>
      <w:proofErr w:type="spellStart"/>
      <w:r w:rsidRPr="00EA312D">
        <w:rPr>
          <w:rStyle w:val="Strong"/>
          <w:rFonts w:cs="Titr"/>
          <w:b w:val="0"/>
          <w:bCs w:val="0"/>
          <w:rtl/>
        </w:rPr>
        <w:t>آنلاین</w:t>
      </w:r>
      <w:proofErr w:type="spellEnd"/>
    </w:p>
    <w:p w14:paraId="58EF8AE7" w14:textId="77777777" w:rsidR="00EA312D" w:rsidRPr="00EA312D" w:rsidRDefault="00EA312D" w:rsidP="00EA312D">
      <w:pPr>
        <w:pStyle w:val="NormalWeb"/>
        <w:bidi/>
        <w:rPr>
          <w:rFonts w:cs="Titr"/>
        </w:rPr>
      </w:pPr>
      <w:r w:rsidRPr="00EA312D">
        <w:rPr>
          <w:rStyle w:val="Strong"/>
          <w:rFonts w:cs="Titr"/>
          <w:rtl/>
        </w:rPr>
        <w:t>هدف</w:t>
      </w:r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برگزاری</w:t>
      </w:r>
      <w:proofErr w:type="spellEnd"/>
      <w:r w:rsidRPr="00EA312D">
        <w:rPr>
          <w:rFonts w:cs="Titr"/>
          <w:rtl/>
        </w:rPr>
        <w:t xml:space="preserve"> جلسات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  <w:rtl/>
        </w:rPr>
        <w:t xml:space="preserve"> به صورت زنده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تعامل بهتر </w:t>
      </w:r>
      <w:proofErr w:type="spellStart"/>
      <w:r w:rsidRPr="00EA312D">
        <w:rPr>
          <w:rFonts w:cs="Titr"/>
          <w:rtl/>
        </w:rPr>
        <w:t>با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کاربران</w:t>
      </w:r>
      <w:proofErr w:type="spellEnd"/>
      <w:r w:rsidRPr="00EA312D">
        <w:rPr>
          <w:rFonts w:cs="Titr"/>
        </w:rPr>
        <w:t>.</w:t>
      </w:r>
    </w:p>
    <w:p w14:paraId="78B0AD9C" w14:textId="77777777" w:rsidR="00EA312D" w:rsidRPr="00EA312D" w:rsidRDefault="00EA312D" w:rsidP="00EA312D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cs="Titr"/>
        </w:rPr>
      </w:pPr>
      <w:r w:rsidRPr="00EA312D">
        <w:rPr>
          <w:rStyle w:val="Strong"/>
          <w:rFonts w:cs="Titr"/>
          <w:rtl/>
        </w:rPr>
        <w:t xml:space="preserve">شرح </w:t>
      </w:r>
      <w:proofErr w:type="spellStart"/>
      <w:r w:rsidRPr="00EA312D">
        <w:rPr>
          <w:rStyle w:val="Strong"/>
          <w:rFonts w:cs="Titr"/>
          <w:rtl/>
        </w:rPr>
        <w:t>کلی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r w:rsidRPr="00EA312D">
        <w:rPr>
          <w:rFonts w:cs="Titr"/>
          <w:rtl/>
        </w:rPr>
        <w:t xml:space="preserve">در </w:t>
      </w:r>
      <w:proofErr w:type="spellStart"/>
      <w:r w:rsidRPr="00EA312D">
        <w:rPr>
          <w:rFonts w:cs="Titr"/>
          <w:rtl/>
        </w:rPr>
        <w:t>این</w:t>
      </w:r>
      <w:proofErr w:type="spellEnd"/>
      <w:r w:rsidRPr="00EA312D">
        <w:rPr>
          <w:rFonts w:cs="Titr"/>
          <w:rtl/>
        </w:rPr>
        <w:t xml:space="preserve"> بخش، </w:t>
      </w:r>
      <w:proofErr w:type="spellStart"/>
      <w:r w:rsidRPr="00EA312D">
        <w:rPr>
          <w:rFonts w:cs="Titr"/>
          <w:rtl/>
        </w:rPr>
        <w:t>پلتفرم</w:t>
      </w:r>
      <w:proofErr w:type="spellEnd"/>
      <w:r w:rsidRPr="00EA312D">
        <w:rPr>
          <w:rFonts w:cs="Titr"/>
          <w:rtl/>
        </w:rPr>
        <w:t xml:space="preserve"> به شما </w:t>
      </w:r>
      <w:proofErr w:type="spellStart"/>
      <w:r w:rsidRPr="00EA312D">
        <w:rPr>
          <w:rFonts w:cs="Titr"/>
          <w:rtl/>
        </w:rPr>
        <w:t>این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را </w:t>
      </w:r>
      <w:proofErr w:type="spellStart"/>
      <w:r w:rsidRPr="00EA312D">
        <w:rPr>
          <w:rFonts w:cs="Titr"/>
          <w:rtl/>
        </w:rPr>
        <w:t>می‌دهد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که</w:t>
      </w:r>
      <w:proofErr w:type="spellEnd"/>
      <w:r w:rsidRPr="00EA312D">
        <w:rPr>
          <w:rFonts w:cs="Titr"/>
          <w:rtl/>
        </w:rPr>
        <w:t xml:space="preserve"> جلسات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  <w:rtl/>
        </w:rPr>
        <w:t xml:space="preserve"> (</w:t>
      </w:r>
      <w:proofErr w:type="spellStart"/>
      <w:r w:rsidRPr="00EA312D">
        <w:rPr>
          <w:rFonts w:cs="Titr"/>
          <w:rtl/>
        </w:rPr>
        <w:t>وبینارها</w:t>
      </w:r>
      <w:proofErr w:type="spellEnd"/>
      <w:r w:rsidRPr="00EA312D">
        <w:rPr>
          <w:rFonts w:cs="Titr"/>
          <w:rtl/>
        </w:rPr>
        <w:t xml:space="preserve">، </w:t>
      </w:r>
      <w:proofErr w:type="spellStart"/>
      <w:r w:rsidRPr="00EA312D">
        <w:rPr>
          <w:rFonts w:cs="Titr"/>
          <w:rtl/>
        </w:rPr>
        <w:t>کلاس‌های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>و جلسات</w:t>
      </w:r>
      <w:proofErr w:type="gramEnd"/>
      <w:r w:rsidRPr="00EA312D">
        <w:rPr>
          <w:rFonts w:cs="Titr"/>
          <w:rtl/>
        </w:rPr>
        <w:t xml:space="preserve"> مشاوره) را </w:t>
      </w:r>
      <w:proofErr w:type="spellStart"/>
      <w:r w:rsidRPr="00EA312D">
        <w:rPr>
          <w:rFonts w:cs="Titr"/>
          <w:rtl/>
        </w:rPr>
        <w:t>برگزار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کنید</w:t>
      </w:r>
      <w:proofErr w:type="spellEnd"/>
      <w:r w:rsidRPr="00EA312D">
        <w:rPr>
          <w:rFonts w:cs="Titr"/>
        </w:rPr>
        <w:t>.</w:t>
      </w:r>
    </w:p>
    <w:p w14:paraId="2D0136E1" w14:textId="77777777" w:rsidR="00EA312D" w:rsidRPr="00EA312D" w:rsidRDefault="00EA312D" w:rsidP="00EA312D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ویژگی‌ها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</w:p>
    <w:p w14:paraId="22A31D4C" w14:textId="77777777" w:rsidR="00EA312D" w:rsidRPr="00EA312D" w:rsidRDefault="00EA312D" w:rsidP="00EA312D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پشتیبانی</w:t>
      </w:r>
      <w:proofErr w:type="spellEnd"/>
      <w:r w:rsidRPr="00EA312D">
        <w:rPr>
          <w:rStyle w:val="Strong"/>
          <w:rFonts w:cs="Titr"/>
          <w:rtl/>
        </w:rPr>
        <w:t xml:space="preserve"> از </w:t>
      </w:r>
      <w:proofErr w:type="spellStart"/>
      <w:r w:rsidRPr="00EA312D">
        <w:rPr>
          <w:rStyle w:val="Strong"/>
          <w:rFonts w:cs="Titr"/>
          <w:rtl/>
        </w:rPr>
        <w:t>ویدئو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spellStart"/>
      <w:r w:rsidRPr="00EA312D">
        <w:rPr>
          <w:rStyle w:val="Strong"/>
          <w:rFonts w:cs="Titr"/>
          <w:rtl/>
        </w:rPr>
        <w:t>کنفرانس</w:t>
      </w:r>
      <w:proofErr w:type="spell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برگزاری</w:t>
      </w:r>
      <w:proofErr w:type="spellEnd"/>
      <w:r w:rsidRPr="00EA312D">
        <w:rPr>
          <w:rFonts w:cs="Titr"/>
          <w:rtl/>
        </w:rPr>
        <w:t xml:space="preserve"> جلسات زنده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همزمان</w:t>
      </w:r>
      <w:proofErr w:type="spellEnd"/>
      <w:proofErr w:type="gram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با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قابلیت‌هایی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همچون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اشتراک‌گذاری</w:t>
      </w:r>
      <w:proofErr w:type="spellEnd"/>
      <w:r w:rsidRPr="00EA312D">
        <w:rPr>
          <w:rFonts w:cs="Titr"/>
          <w:rtl/>
        </w:rPr>
        <w:t xml:space="preserve"> صفحه، </w:t>
      </w:r>
      <w:proofErr w:type="spellStart"/>
      <w:r w:rsidRPr="00EA312D">
        <w:rPr>
          <w:rFonts w:cs="Titr"/>
          <w:rtl/>
        </w:rPr>
        <w:t>چت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  <w:rtl/>
        </w:rPr>
        <w:t xml:space="preserve">، و </w:t>
      </w:r>
      <w:proofErr w:type="spellStart"/>
      <w:r w:rsidRPr="00EA312D">
        <w:rPr>
          <w:rFonts w:cs="Titr"/>
          <w:rtl/>
        </w:rPr>
        <w:t>پرسش</w:t>
      </w:r>
      <w:proofErr w:type="spellEnd"/>
      <w:r w:rsidRPr="00EA312D">
        <w:rPr>
          <w:rFonts w:cs="Titr"/>
          <w:rtl/>
        </w:rPr>
        <w:t xml:space="preserve"> و </w:t>
      </w:r>
      <w:proofErr w:type="spellStart"/>
      <w:r w:rsidRPr="00EA312D">
        <w:rPr>
          <w:rFonts w:cs="Titr"/>
          <w:rtl/>
        </w:rPr>
        <w:t>پاسخ</w:t>
      </w:r>
      <w:proofErr w:type="spellEnd"/>
      <w:r w:rsidRPr="00EA312D">
        <w:rPr>
          <w:rFonts w:cs="Titr"/>
        </w:rPr>
        <w:t>.</w:t>
      </w:r>
    </w:p>
    <w:p w14:paraId="66A7B1FE" w14:textId="77777777" w:rsidR="00EA312D" w:rsidRPr="00EA312D" w:rsidRDefault="00EA312D" w:rsidP="00EA312D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ثبت‌نام</w:t>
      </w:r>
      <w:proofErr w:type="spellEnd"/>
      <w:r w:rsidRPr="00EA312D">
        <w:rPr>
          <w:rStyle w:val="Strong"/>
          <w:rFonts w:cs="Titr"/>
          <w:rtl/>
        </w:rPr>
        <w:t xml:space="preserve"> در جلسات</w:t>
      </w:r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کاربران</w:t>
      </w:r>
      <w:proofErr w:type="spellEnd"/>
      <w:r w:rsidRPr="00EA312D">
        <w:rPr>
          <w:rFonts w:cs="Titr"/>
          <w:rtl/>
        </w:rPr>
        <w:t xml:space="preserve"> قادر </w:t>
      </w:r>
      <w:proofErr w:type="spellStart"/>
      <w:r w:rsidRPr="00EA312D">
        <w:rPr>
          <w:rFonts w:cs="Titr"/>
          <w:rtl/>
        </w:rPr>
        <w:t>خواهند</w:t>
      </w:r>
      <w:proofErr w:type="spellEnd"/>
      <w:r w:rsidRPr="00EA312D">
        <w:rPr>
          <w:rFonts w:cs="Titr"/>
          <w:rtl/>
        </w:rPr>
        <w:t xml:space="preserve"> بود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شرکت</w:t>
      </w:r>
      <w:proofErr w:type="spellEnd"/>
      <w:r w:rsidRPr="00EA312D">
        <w:rPr>
          <w:rFonts w:cs="Titr"/>
          <w:rtl/>
        </w:rPr>
        <w:t xml:space="preserve"> در جلسات </w:t>
      </w:r>
      <w:proofErr w:type="spellStart"/>
      <w:r w:rsidRPr="00EA312D">
        <w:rPr>
          <w:rFonts w:cs="Titr"/>
          <w:rtl/>
        </w:rPr>
        <w:t>ثبت‌نام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کنند</w:t>
      </w:r>
      <w:proofErr w:type="spellEnd"/>
      <w:r w:rsidRPr="00EA312D">
        <w:rPr>
          <w:rFonts w:cs="Titr"/>
          <w:rtl/>
        </w:rPr>
        <w:t xml:space="preserve"> </w:t>
      </w:r>
      <w:proofErr w:type="gramStart"/>
      <w:r w:rsidRPr="00EA312D">
        <w:rPr>
          <w:rFonts w:cs="Titr"/>
          <w:rtl/>
        </w:rPr>
        <w:t xml:space="preserve">و </w:t>
      </w:r>
      <w:proofErr w:type="spellStart"/>
      <w:r w:rsidRPr="00EA312D">
        <w:rPr>
          <w:rFonts w:cs="Titr"/>
          <w:rtl/>
        </w:rPr>
        <w:t>دعوت‌نامه‌های</w:t>
      </w:r>
      <w:proofErr w:type="spellEnd"/>
      <w:proofErr w:type="gram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آنلاین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دریافت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نمایند</w:t>
      </w:r>
      <w:proofErr w:type="spellEnd"/>
      <w:r w:rsidRPr="00EA312D">
        <w:rPr>
          <w:rFonts w:cs="Titr"/>
        </w:rPr>
        <w:t>.</w:t>
      </w:r>
    </w:p>
    <w:p w14:paraId="4A643EC1" w14:textId="77777777" w:rsidR="00EA312D" w:rsidRPr="00EA312D" w:rsidRDefault="00EA312D" w:rsidP="00EA312D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دوره‌های</w:t>
      </w:r>
      <w:proofErr w:type="spellEnd"/>
      <w:r w:rsidRPr="00EA312D">
        <w:rPr>
          <w:rStyle w:val="Strong"/>
          <w:rFonts w:cs="Titr"/>
          <w:rtl/>
        </w:rPr>
        <w:t xml:space="preserve"> زنده </w:t>
      </w:r>
      <w:proofErr w:type="gramStart"/>
      <w:r w:rsidRPr="00EA312D">
        <w:rPr>
          <w:rStyle w:val="Strong"/>
          <w:rFonts w:cs="Titr"/>
          <w:rtl/>
        </w:rPr>
        <w:t xml:space="preserve">و </w:t>
      </w:r>
      <w:proofErr w:type="spellStart"/>
      <w:r w:rsidRPr="00EA312D">
        <w:rPr>
          <w:rStyle w:val="Strong"/>
          <w:rFonts w:cs="Titr"/>
          <w:rtl/>
        </w:rPr>
        <w:t>ضبط‌شده</w:t>
      </w:r>
      <w:proofErr w:type="spellEnd"/>
      <w:proofErr w:type="gramEnd"/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برگزاری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کلاس‌های</w:t>
      </w:r>
      <w:proofErr w:type="spellEnd"/>
      <w:r w:rsidRPr="00EA312D">
        <w:rPr>
          <w:rFonts w:cs="Titr"/>
          <w:rtl/>
        </w:rPr>
        <w:t xml:space="preserve"> زنده </w:t>
      </w:r>
      <w:proofErr w:type="spellStart"/>
      <w:r w:rsidRPr="00EA312D">
        <w:rPr>
          <w:rFonts w:cs="Titr"/>
          <w:rtl/>
        </w:rPr>
        <w:t>یا</w:t>
      </w:r>
      <w:proofErr w:type="spellEnd"/>
      <w:r w:rsidRPr="00EA312D">
        <w:rPr>
          <w:rFonts w:cs="Titr"/>
          <w:rtl/>
        </w:rPr>
        <w:t xml:space="preserve"> ضبط شده </w:t>
      </w:r>
      <w:proofErr w:type="spellStart"/>
      <w:r w:rsidRPr="00EA312D">
        <w:rPr>
          <w:rFonts w:cs="Titr"/>
          <w:rtl/>
        </w:rPr>
        <w:t>برای</w:t>
      </w:r>
      <w:proofErr w:type="spellEnd"/>
      <w:r w:rsidRPr="00EA312D">
        <w:rPr>
          <w:rFonts w:cs="Titr"/>
          <w:rtl/>
        </w:rPr>
        <w:t xml:space="preserve"> مشاهده در </w:t>
      </w:r>
      <w:proofErr w:type="spellStart"/>
      <w:r w:rsidRPr="00EA312D">
        <w:rPr>
          <w:rFonts w:cs="Titr"/>
          <w:rtl/>
        </w:rPr>
        <w:t>زمان‌های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دلخواه</w:t>
      </w:r>
      <w:proofErr w:type="spellEnd"/>
      <w:r w:rsidRPr="00EA312D">
        <w:rPr>
          <w:rFonts w:cs="Titr"/>
        </w:rPr>
        <w:t>.</w:t>
      </w:r>
    </w:p>
    <w:p w14:paraId="02C85805" w14:textId="691B52E9" w:rsidR="00EA312D" w:rsidRDefault="00EA312D" w:rsidP="00EA312D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cs="Titr"/>
        </w:rPr>
      </w:pPr>
      <w:proofErr w:type="spellStart"/>
      <w:r w:rsidRPr="00EA312D">
        <w:rPr>
          <w:rStyle w:val="Strong"/>
          <w:rFonts w:cs="Titr"/>
          <w:rtl/>
        </w:rPr>
        <w:t>کنترل</w:t>
      </w:r>
      <w:proofErr w:type="spellEnd"/>
      <w:r w:rsidRPr="00EA312D">
        <w:rPr>
          <w:rStyle w:val="Strong"/>
          <w:rFonts w:cs="Titr"/>
          <w:rtl/>
        </w:rPr>
        <w:t xml:space="preserve"> </w:t>
      </w:r>
      <w:proofErr w:type="gramStart"/>
      <w:r w:rsidRPr="00EA312D">
        <w:rPr>
          <w:rStyle w:val="Strong"/>
          <w:rFonts w:cs="Titr"/>
          <w:rtl/>
        </w:rPr>
        <w:t xml:space="preserve">و </w:t>
      </w:r>
      <w:proofErr w:type="spellStart"/>
      <w:r w:rsidRPr="00EA312D">
        <w:rPr>
          <w:rStyle w:val="Strong"/>
          <w:rFonts w:cs="Titr"/>
          <w:rtl/>
        </w:rPr>
        <w:t>مدیریت</w:t>
      </w:r>
      <w:proofErr w:type="spellEnd"/>
      <w:proofErr w:type="gramEnd"/>
      <w:r w:rsidRPr="00EA312D">
        <w:rPr>
          <w:rStyle w:val="Strong"/>
          <w:rFonts w:cs="Titr"/>
          <w:rtl/>
        </w:rPr>
        <w:t xml:space="preserve"> جلسات</w:t>
      </w:r>
      <w:r w:rsidRPr="00EA312D">
        <w:rPr>
          <w:rStyle w:val="Strong"/>
          <w:rFonts w:cs="Titr"/>
        </w:rPr>
        <w:t>:</w:t>
      </w:r>
      <w:r w:rsidRPr="00EA312D">
        <w:rPr>
          <w:rFonts w:cs="Titr"/>
        </w:rPr>
        <w:t xml:space="preserve"> </w:t>
      </w:r>
      <w:proofErr w:type="spellStart"/>
      <w:r w:rsidRPr="00EA312D">
        <w:rPr>
          <w:rFonts w:cs="Titr"/>
          <w:rtl/>
        </w:rPr>
        <w:t>قابلیت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مدیریت</w:t>
      </w:r>
      <w:proofErr w:type="spellEnd"/>
      <w:r w:rsidRPr="00EA312D">
        <w:rPr>
          <w:rFonts w:cs="Titr"/>
          <w:rtl/>
        </w:rPr>
        <w:t xml:space="preserve"> و </w:t>
      </w:r>
      <w:proofErr w:type="spellStart"/>
      <w:r w:rsidRPr="00EA312D">
        <w:rPr>
          <w:rFonts w:cs="Titr"/>
          <w:rtl/>
        </w:rPr>
        <w:t>نظارت</w:t>
      </w:r>
      <w:proofErr w:type="spellEnd"/>
      <w:r w:rsidRPr="00EA312D">
        <w:rPr>
          <w:rFonts w:cs="Titr"/>
          <w:rtl/>
        </w:rPr>
        <w:t xml:space="preserve"> بر جلسات توسط </w:t>
      </w:r>
      <w:proofErr w:type="spellStart"/>
      <w:r w:rsidRPr="00EA312D">
        <w:rPr>
          <w:rFonts w:cs="Titr"/>
          <w:rtl/>
        </w:rPr>
        <w:t>برگزارکننده</w:t>
      </w:r>
      <w:proofErr w:type="spellEnd"/>
      <w:r w:rsidRPr="00EA312D">
        <w:rPr>
          <w:rFonts w:cs="Titr"/>
          <w:rtl/>
        </w:rPr>
        <w:t xml:space="preserve">، از جمله </w:t>
      </w:r>
      <w:proofErr w:type="spellStart"/>
      <w:r w:rsidRPr="00EA312D">
        <w:rPr>
          <w:rFonts w:cs="Titr"/>
          <w:rtl/>
        </w:rPr>
        <w:t>امکان</w:t>
      </w:r>
      <w:proofErr w:type="spellEnd"/>
      <w:r w:rsidRPr="00EA312D">
        <w:rPr>
          <w:rFonts w:cs="Titr"/>
          <w:rtl/>
        </w:rPr>
        <w:t xml:space="preserve"> محدود </w:t>
      </w:r>
      <w:proofErr w:type="spellStart"/>
      <w:r w:rsidRPr="00EA312D">
        <w:rPr>
          <w:rFonts w:cs="Titr"/>
          <w:rtl/>
        </w:rPr>
        <w:t>کردن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دسترسی</w:t>
      </w:r>
      <w:proofErr w:type="spellEnd"/>
      <w:r w:rsidRPr="00EA312D">
        <w:rPr>
          <w:rFonts w:cs="Titr"/>
          <w:rtl/>
        </w:rPr>
        <w:t xml:space="preserve"> </w:t>
      </w:r>
      <w:proofErr w:type="spellStart"/>
      <w:r w:rsidRPr="00EA312D">
        <w:rPr>
          <w:rFonts w:cs="Titr"/>
          <w:rtl/>
        </w:rPr>
        <w:t>یا</w:t>
      </w:r>
      <w:proofErr w:type="spellEnd"/>
      <w:r w:rsidRPr="00EA312D">
        <w:rPr>
          <w:rFonts w:cs="Titr"/>
          <w:rtl/>
        </w:rPr>
        <w:t xml:space="preserve"> انجام </w:t>
      </w:r>
      <w:proofErr w:type="spellStart"/>
      <w:r w:rsidRPr="00EA312D">
        <w:rPr>
          <w:rFonts w:cs="Titr"/>
          <w:rtl/>
        </w:rPr>
        <w:t>نظرسنجی</w:t>
      </w:r>
      <w:proofErr w:type="spellEnd"/>
      <w:r w:rsidRPr="00EA312D">
        <w:rPr>
          <w:rFonts w:cs="Titr"/>
          <w:rtl/>
        </w:rPr>
        <w:t xml:space="preserve"> و </w:t>
      </w:r>
      <w:proofErr w:type="spellStart"/>
      <w:r w:rsidRPr="00EA312D">
        <w:rPr>
          <w:rFonts w:cs="Titr"/>
          <w:rtl/>
        </w:rPr>
        <w:t>رأی‌گیری</w:t>
      </w:r>
      <w:proofErr w:type="spellEnd"/>
      <w:r w:rsidRPr="00EA312D">
        <w:rPr>
          <w:rFonts w:cs="Titr"/>
          <w:rtl/>
        </w:rPr>
        <w:t xml:space="preserve"> در </w:t>
      </w:r>
      <w:proofErr w:type="spellStart"/>
      <w:r w:rsidRPr="00EA312D">
        <w:rPr>
          <w:rFonts w:cs="Titr"/>
          <w:rtl/>
        </w:rPr>
        <w:t>حین</w:t>
      </w:r>
      <w:proofErr w:type="spellEnd"/>
      <w:r w:rsidRPr="00EA312D">
        <w:rPr>
          <w:rFonts w:cs="Titr"/>
          <w:rtl/>
        </w:rPr>
        <w:t xml:space="preserve"> جلسه</w:t>
      </w:r>
      <w:r w:rsidRPr="00EA312D">
        <w:rPr>
          <w:rFonts w:cs="Titr"/>
        </w:rPr>
        <w:t>.</w:t>
      </w:r>
    </w:p>
    <w:tbl>
      <w:tblPr>
        <w:tblStyle w:val="ProposalTable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427"/>
        <w:gridCol w:w="2333"/>
        <w:gridCol w:w="2368"/>
        <w:gridCol w:w="2222"/>
      </w:tblGrid>
      <w:tr w:rsidR="00372C12" w14:paraId="1376FAEF" w14:textId="2584D865" w:rsidTr="0037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427" w:type="dxa"/>
          </w:tcPr>
          <w:p w14:paraId="07F07A1B" w14:textId="73CE222B" w:rsidR="00372C12" w:rsidRDefault="00372C12" w:rsidP="00C25371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>بخش</w:t>
            </w:r>
          </w:p>
        </w:tc>
        <w:tc>
          <w:tcPr>
            <w:tcW w:w="2333" w:type="dxa"/>
          </w:tcPr>
          <w:p w14:paraId="2F8901B3" w14:textId="13F34C66" w:rsidR="00372C12" w:rsidRDefault="00372C12" w:rsidP="00C25371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>زمان</w:t>
            </w:r>
          </w:p>
        </w:tc>
        <w:tc>
          <w:tcPr>
            <w:tcW w:w="2368" w:type="dxa"/>
          </w:tcPr>
          <w:p w14:paraId="36130A18" w14:textId="40AD4D6E" w:rsidR="00372C12" w:rsidRDefault="00372C12" w:rsidP="00C25371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proofErr w:type="spellStart"/>
            <w:r>
              <w:rPr>
                <w:rFonts w:cs="Titr" w:hint="cs"/>
                <w:rtl/>
              </w:rPr>
              <w:t>هزینه</w:t>
            </w:r>
            <w:proofErr w:type="spellEnd"/>
          </w:p>
        </w:tc>
        <w:tc>
          <w:tcPr>
            <w:tcW w:w="2222" w:type="dxa"/>
          </w:tcPr>
          <w:p w14:paraId="746E5DC0" w14:textId="3A2FFE3F" w:rsidR="00372C12" w:rsidRDefault="00372C12" w:rsidP="00C25371">
            <w:pPr>
              <w:bidi/>
              <w:spacing w:before="100" w:beforeAutospacing="1" w:after="100" w:afterAutospacing="1"/>
              <w:jc w:val="center"/>
              <w:rPr>
                <w:rFonts w:cs="Titr" w:hint="cs"/>
                <w:rtl/>
              </w:rPr>
            </w:pPr>
            <w:r>
              <w:rPr>
                <w:rFonts w:cs="Titr" w:hint="cs"/>
                <w:rtl/>
              </w:rPr>
              <w:t xml:space="preserve">تعداد </w:t>
            </w:r>
            <w:proofErr w:type="spellStart"/>
            <w:r>
              <w:rPr>
                <w:rFonts w:cs="Titr" w:hint="cs"/>
                <w:rtl/>
              </w:rPr>
              <w:t>اعضای</w:t>
            </w:r>
            <w:proofErr w:type="spellEnd"/>
            <w:r>
              <w:rPr>
                <w:rFonts w:cs="Titr" w:hint="cs"/>
                <w:rtl/>
              </w:rPr>
              <w:t xml:space="preserve"> </w:t>
            </w:r>
            <w:proofErr w:type="spellStart"/>
            <w:r>
              <w:rPr>
                <w:rFonts w:cs="Titr" w:hint="cs"/>
                <w:rtl/>
              </w:rPr>
              <w:t>تیم</w:t>
            </w:r>
            <w:proofErr w:type="spellEnd"/>
          </w:p>
        </w:tc>
      </w:tr>
      <w:tr w:rsidR="00372C12" w14:paraId="5451E83F" w14:textId="490F7E65" w:rsidTr="00372C12">
        <w:trPr>
          <w:jc w:val="right"/>
        </w:trPr>
        <w:tc>
          <w:tcPr>
            <w:tcW w:w="2427" w:type="dxa"/>
          </w:tcPr>
          <w:p w14:paraId="56856FD9" w14:textId="3E47ACFA" w:rsidR="00372C12" w:rsidRDefault="00372C12" w:rsidP="0031545C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معرفی</w:t>
            </w:r>
            <w:proofErr w:type="spellEnd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 xml:space="preserve"> </w:t>
            </w: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سایت</w:t>
            </w:r>
            <w:proofErr w:type="spellEnd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 xml:space="preserve"> </w:t>
            </w: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آموزش</w:t>
            </w:r>
            <w:proofErr w:type="spellEnd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 xml:space="preserve"> </w:t>
            </w: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آنلاین</w:t>
            </w:r>
            <w:proofErr w:type="spellEnd"/>
          </w:p>
        </w:tc>
        <w:tc>
          <w:tcPr>
            <w:tcW w:w="2333" w:type="dxa"/>
          </w:tcPr>
          <w:p w14:paraId="5820CD8B" w14:textId="1D6F2A42" w:rsidR="00372C12" w:rsidRDefault="00372C12" w:rsidP="0031545C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 xml:space="preserve">12 روز </w:t>
            </w:r>
          </w:p>
        </w:tc>
        <w:tc>
          <w:tcPr>
            <w:tcW w:w="2368" w:type="dxa"/>
          </w:tcPr>
          <w:p w14:paraId="7D7A350B" w14:textId="3ACE9BAB" w:rsidR="00372C12" w:rsidRDefault="00372C12" w:rsidP="0031545C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 xml:space="preserve">40 </w:t>
            </w:r>
            <w:proofErr w:type="spellStart"/>
            <w:r>
              <w:rPr>
                <w:rFonts w:cs="Titr" w:hint="cs"/>
                <w:rtl/>
              </w:rPr>
              <w:t>میلیون</w:t>
            </w:r>
            <w:proofErr w:type="spellEnd"/>
            <w:r>
              <w:rPr>
                <w:rFonts w:cs="Titr" w:hint="cs"/>
                <w:rtl/>
              </w:rPr>
              <w:t xml:space="preserve"> تومان</w:t>
            </w:r>
          </w:p>
        </w:tc>
        <w:tc>
          <w:tcPr>
            <w:tcW w:w="2222" w:type="dxa"/>
          </w:tcPr>
          <w:p w14:paraId="7270B50A" w14:textId="554771AF" w:rsidR="00372C12" w:rsidRDefault="00372C12" w:rsidP="0031545C">
            <w:pPr>
              <w:bidi/>
              <w:spacing w:before="100" w:beforeAutospacing="1" w:after="100" w:afterAutospacing="1"/>
              <w:jc w:val="center"/>
              <w:rPr>
                <w:rFonts w:cs="Titr" w:hint="cs"/>
                <w:rtl/>
              </w:rPr>
            </w:pPr>
            <w:r>
              <w:rPr>
                <w:rFonts w:cs="Titr" w:hint="cs"/>
                <w:rtl/>
              </w:rPr>
              <w:t>2 نفر</w:t>
            </w:r>
          </w:p>
        </w:tc>
      </w:tr>
      <w:tr w:rsidR="00372C12" w14:paraId="132FABB5" w14:textId="68DE445B" w:rsidTr="00372C12">
        <w:trPr>
          <w:jc w:val="right"/>
        </w:trPr>
        <w:tc>
          <w:tcPr>
            <w:tcW w:w="2427" w:type="dxa"/>
          </w:tcPr>
          <w:p w14:paraId="65479F76" w14:textId="1DAB44EC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 xml:space="preserve">فروش </w:t>
            </w: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دوره‌های</w:t>
            </w:r>
            <w:proofErr w:type="spellEnd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 xml:space="preserve"> </w:t>
            </w: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آنلاین</w:t>
            </w:r>
            <w:proofErr w:type="spellEnd"/>
          </w:p>
        </w:tc>
        <w:tc>
          <w:tcPr>
            <w:tcW w:w="2333" w:type="dxa"/>
          </w:tcPr>
          <w:p w14:paraId="07BD6543" w14:textId="3A420D26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>45 روز</w:t>
            </w:r>
          </w:p>
        </w:tc>
        <w:tc>
          <w:tcPr>
            <w:tcW w:w="2368" w:type="dxa"/>
          </w:tcPr>
          <w:p w14:paraId="07E26454" w14:textId="63279BBE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>140</w:t>
            </w:r>
            <w:r>
              <w:rPr>
                <w:rFonts w:cs="Titr" w:hint="cs"/>
                <w:rtl/>
              </w:rPr>
              <w:t xml:space="preserve"> </w:t>
            </w:r>
            <w:proofErr w:type="spellStart"/>
            <w:r>
              <w:rPr>
                <w:rFonts w:cs="Titr" w:hint="cs"/>
                <w:rtl/>
              </w:rPr>
              <w:t>میلیون</w:t>
            </w:r>
            <w:proofErr w:type="spellEnd"/>
            <w:r>
              <w:rPr>
                <w:rFonts w:cs="Titr" w:hint="cs"/>
                <w:rtl/>
              </w:rPr>
              <w:t xml:space="preserve"> تومان</w:t>
            </w:r>
          </w:p>
        </w:tc>
        <w:tc>
          <w:tcPr>
            <w:tcW w:w="2222" w:type="dxa"/>
          </w:tcPr>
          <w:p w14:paraId="31F13D7D" w14:textId="565DF3AC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 w:hint="cs"/>
                <w:rtl/>
              </w:rPr>
            </w:pPr>
            <w:r>
              <w:rPr>
                <w:rFonts w:cs="Titr" w:hint="cs"/>
                <w:rtl/>
              </w:rPr>
              <w:t>3</w:t>
            </w:r>
            <w:r>
              <w:rPr>
                <w:rFonts w:cs="Titr" w:hint="cs"/>
                <w:rtl/>
              </w:rPr>
              <w:t xml:space="preserve"> نفر</w:t>
            </w:r>
          </w:p>
        </w:tc>
      </w:tr>
      <w:tr w:rsidR="00372C12" w14:paraId="1FD675FE" w14:textId="0ED0A381" w:rsidTr="00372C12">
        <w:trPr>
          <w:jc w:val="right"/>
        </w:trPr>
        <w:tc>
          <w:tcPr>
            <w:tcW w:w="2427" w:type="dxa"/>
          </w:tcPr>
          <w:p w14:paraId="0E307A9F" w14:textId="71A70108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برگزاری</w:t>
            </w:r>
            <w:proofErr w:type="spellEnd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 xml:space="preserve"> جلسات </w:t>
            </w:r>
            <w:proofErr w:type="spellStart"/>
            <w:r w:rsidRPr="00EA312D">
              <w:rPr>
                <w:rStyle w:val="Strong"/>
                <w:rFonts w:cs="Titr"/>
                <w:b w:val="0"/>
                <w:bCs w:val="0"/>
                <w:rtl/>
              </w:rPr>
              <w:t>آنلاین</w:t>
            </w:r>
            <w:proofErr w:type="spellEnd"/>
          </w:p>
        </w:tc>
        <w:tc>
          <w:tcPr>
            <w:tcW w:w="2333" w:type="dxa"/>
          </w:tcPr>
          <w:p w14:paraId="74DCEA51" w14:textId="0F2A44AA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>80 روز</w:t>
            </w:r>
          </w:p>
        </w:tc>
        <w:tc>
          <w:tcPr>
            <w:tcW w:w="2368" w:type="dxa"/>
          </w:tcPr>
          <w:p w14:paraId="5A162D58" w14:textId="26FFEA4E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/>
                <w:rtl/>
              </w:rPr>
            </w:pPr>
            <w:r>
              <w:rPr>
                <w:rFonts w:cs="Titr" w:hint="cs"/>
                <w:rtl/>
              </w:rPr>
              <w:t>350</w:t>
            </w:r>
            <w:r>
              <w:rPr>
                <w:rFonts w:cs="Titr" w:hint="cs"/>
                <w:rtl/>
              </w:rPr>
              <w:t xml:space="preserve"> </w:t>
            </w:r>
            <w:proofErr w:type="spellStart"/>
            <w:r>
              <w:rPr>
                <w:rFonts w:cs="Titr" w:hint="cs"/>
                <w:rtl/>
              </w:rPr>
              <w:t>میلیون</w:t>
            </w:r>
            <w:proofErr w:type="spellEnd"/>
            <w:r>
              <w:rPr>
                <w:rFonts w:cs="Titr" w:hint="cs"/>
                <w:rtl/>
              </w:rPr>
              <w:t xml:space="preserve"> تومان</w:t>
            </w:r>
          </w:p>
        </w:tc>
        <w:tc>
          <w:tcPr>
            <w:tcW w:w="2222" w:type="dxa"/>
          </w:tcPr>
          <w:p w14:paraId="751D3D17" w14:textId="3092C438" w:rsidR="00372C12" w:rsidRDefault="00372C12" w:rsidP="00372C12">
            <w:pPr>
              <w:bidi/>
              <w:spacing w:before="100" w:beforeAutospacing="1" w:after="100" w:afterAutospacing="1"/>
              <w:jc w:val="center"/>
              <w:rPr>
                <w:rFonts w:cs="Titr" w:hint="cs"/>
                <w:rtl/>
              </w:rPr>
            </w:pPr>
            <w:r>
              <w:rPr>
                <w:rFonts w:cs="Titr" w:hint="cs"/>
                <w:rtl/>
              </w:rPr>
              <w:t>4</w:t>
            </w:r>
            <w:r>
              <w:rPr>
                <w:rFonts w:cs="Titr" w:hint="cs"/>
                <w:rtl/>
              </w:rPr>
              <w:t xml:space="preserve"> نفر</w:t>
            </w:r>
          </w:p>
        </w:tc>
      </w:tr>
    </w:tbl>
    <w:p w14:paraId="58489587" w14:textId="77777777" w:rsidR="00C25371" w:rsidRPr="00EA312D" w:rsidRDefault="00C25371" w:rsidP="00C25371">
      <w:pPr>
        <w:bidi/>
        <w:spacing w:before="100" w:beforeAutospacing="1" w:after="100" w:afterAutospacing="1" w:line="240" w:lineRule="auto"/>
        <w:rPr>
          <w:rFonts w:cs="Titr"/>
        </w:rPr>
      </w:pPr>
    </w:p>
    <w:p w14:paraId="548AE4F4" w14:textId="77777777" w:rsidR="00EA312D" w:rsidRPr="00EA312D" w:rsidRDefault="00EA312D" w:rsidP="00EA312D">
      <w:pPr>
        <w:pStyle w:val="NoSpacing"/>
        <w:bidi/>
        <w:rPr>
          <w:rFonts w:cs="Titr"/>
        </w:rPr>
      </w:pPr>
    </w:p>
    <w:sectPr w:rsidR="00EA312D" w:rsidRPr="00EA312D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D57F" w14:textId="77777777" w:rsidR="009110A6" w:rsidRDefault="009110A6">
      <w:pPr>
        <w:spacing w:after="0" w:line="240" w:lineRule="auto"/>
      </w:pPr>
      <w:r>
        <w:separator/>
      </w:r>
    </w:p>
  </w:endnote>
  <w:endnote w:type="continuationSeparator" w:id="0">
    <w:p w14:paraId="64F889EF" w14:textId="77777777" w:rsidR="009110A6" w:rsidRDefault="0091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E9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A115" w14:textId="77777777" w:rsidR="009110A6" w:rsidRDefault="009110A6">
      <w:pPr>
        <w:spacing w:after="0" w:line="240" w:lineRule="auto"/>
      </w:pPr>
      <w:r>
        <w:separator/>
      </w:r>
    </w:p>
  </w:footnote>
  <w:footnote w:type="continuationSeparator" w:id="0">
    <w:p w14:paraId="1E0203E0" w14:textId="77777777" w:rsidR="009110A6" w:rsidRDefault="00911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E634A"/>
    <w:multiLevelType w:val="multilevel"/>
    <w:tmpl w:val="D21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03A3"/>
    <w:multiLevelType w:val="multilevel"/>
    <w:tmpl w:val="4AA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3" w15:restartNumberingAfterBreak="0">
    <w:nsid w:val="72450677"/>
    <w:multiLevelType w:val="multilevel"/>
    <w:tmpl w:val="4FE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F"/>
    <w:rsid w:val="00017EFD"/>
    <w:rsid w:val="000322BF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D78FA"/>
    <w:rsid w:val="001E2472"/>
    <w:rsid w:val="002129B0"/>
    <w:rsid w:val="0028543A"/>
    <w:rsid w:val="00295C0C"/>
    <w:rsid w:val="002A04F7"/>
    <w:rsid w:val="002A70A8"/>
    <w:rsid w:val="002E52EE"/>
    <w:rsid w:val="0031545C"/>
    <w:rsid w:val="003262F3"/>
    <w:rsid w:val="00346FDE"/>
    <w:rsid w:val="00372C12"/>
    <w:rsid w:val="00386778"/>
    <w:rsid w:val="003C0DAF"/>
    <w:rsid w:val="003E0898"/>
    <w:rsid w:val="00403116"/>
    <w:rsid w:val="004079F8"/>
    <w:rsid w:val="00410067"/>
    <w:rsid w:val="0046523A"/>
    <w:rsid w:val="004661BE"/>
    <w:rsid w:val="004A4B64"/>
    <w:rsid w:val="004B5850"/>
    <w:rsid w:val="004B6087"/>
    <w:rsid w:val="004E5035"/>
    <w:rsid w:val="004F2790"/>
    <w:rsid w:val="004F5C8E"/>
    <w:rsid w:val="005140CB"/>
    <w:rsid w:val="00517215"/>
    <w:rsid w:val="00545041"/>
    <w:rsid w:val="00561521"/>
    <w:rsid w:val="00590B0E"/>
    <w:rsid w:val="005D1F41"/>
    <w:rsid w:val="005E039D"/>
    <w:rsid w:val="006453D3"/>
    <w:rsid w:val="0068698F"/>
    <w:rsid w:val="006C5ECB"/>
    <w:rsid w:val="00704CDF"/>
    <w:rsid w:val="0071603F"/>
    <w:rsid w:val="00741991"/>
    <w:rsid w:val="0076017A"/>
    <w:rsid w:val="007A6C69"/>
    <w:rsid w:val="007C13B2"/>
    <w:rsid w:val="007C7858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110A6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54BD5"/>
    <w:rsid w:val="00A618AB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BF78FF"/>
    <w:rsid w:val="00C023DE"/>
    <w:rsid w:val="00C06F5D"/>
    <w:rsid w:val="00C16778"/>
    <w:rsid w:val="00C25371"/>
    <w:rsid w:val="00C27980"/>
    <w:rsid w:val="00C7764C"/>
    <w:rsid w:val="00CC4E29"/>
    <w:rsid w:val="00CC612B"/>
    <w:rsid w:val="00D16EFA"/>
    <w:rsid w:val="00D31D4F"/>
    <w:rsid w:val="00D65CCD"/>
    <w:rsid w:val="00DA7021"/>
    <w:rsid w:val="00DB6EAE"/>
    <w:rsid w:val="00DD3056"/>
    <w:rsid w:val="00E0401F"/>
    <w:rsid w:val="00EA06FB"/>
    <w:rsid w:val="00EA312D"/>
    <w:rsid w:val="00F23ED1"/>
    <w:rsid w:val="00F42EAE"/>
    <w:rsid w:val="00F46710"/>
    <w:rsid w:val="00F535B0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E73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A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Reza\AppData\Roaming\Microsoft\Templates\Business%20services%20proposal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2025-03-19T08:38:00Z</dcterms:created>
  <dcterms:modified xsi:type="dcterms:W3CDTF">2025-03-19T08:57:00Z</dcterms:modified>
  <cp:contentStatus/>
</cp:coreProperties>
</file>